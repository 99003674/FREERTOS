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2FC651AD">
                <wp:simplePos x="0" y="0"/>
                <wp:positionH relativeFrom="column">
                  <wp:posOffset>483870</wp:posOffset>
                </wp:positionH>
                <wp:positionV relativeFrom="paragraph">
                  <wp:posOffset>-243840</wp:posOffset>
                </wp:positionV>
                <wp:extent cx="4216400" cy="199644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692E5E66" w:rsidR="00E87241" w:rsidRPr="004D6EE0" w:rsidRDefault="003A695B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C Programming &amp; </w:t>
                            </w:r>
                            <w:r w:rsidR="00E87241"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8.1pt;margin-top:-19.2pt;width:332pt;height:15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692E5E66" w:rsidR="00E87241" w:rsidRPr="004D6EE0" w:rsidRDefault="003A695B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 xml:space="preserve">C Programming &amp; </w:t>
                      </w:r>
                      <w:r w:rsidR="00E87241"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1454"/>
        <w:gridCol w:w="1597"/>
        <w:gridCol w:w="1659"/>
        <w:gridCol w:w="195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54A5CEAB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2" w14:textId="4F4BB969" w:rsidR="007936BF" w:rsidRPr="007B3ACD" w:rsidRDefault="00B2087B" w:rsidP="007936BF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9" w14:textId="65AD40D8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70" w14:textId="3070459A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7936BF" w:rsidRPr="00404B4F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  <w:vAlign w:val="center"/>
          </w:tcPr>
          <w:p w14:paraId="48DC9A77" w14:textId="3110271E" w:rsidR="007936BF" w:rsidRPr="007B3ACD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2A2D7A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  <w:vAlign w:val="center"/>
          </w:tcPr>
          <w:p w14:paraId="3E064FAC" w14:textId="038CC3E1" w:rsidR="002A2D7A" w:rsidRDefault="00B2087B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Mohammad </w:t>
            </w:r>
            <w:proofErr w:type="spellStart"/>
            <w:r>
              <w:rPr>
                <w:rFonts w:cs="Arial"/>
              </w:rPr>
              <w:t>Hasaan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Zafar</w:t>
            </w:r>
            <w:proofErr w:type="spellEnd"/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BB3F04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BB3F04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BB3F04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</w:t>
      </w:r>
      <w:proofErr w:type="gramStart"/>
      <w:r w:rsidR="003F6B09" w:rsidRPr="00F150A7">
        <w:rPr>
          <w:rFonts w:ascii="Times New Roman" w:hAnsi="Times New Roman"/>
          <w:sz w:val="24"/>
          <w:szCs w:val="24"/>
        </w:rPr>
        <w:t>tasks,</w:t>
      </w:r>
      <w:proofErr w:type="gramEnd"/>
      <w:r w:rsidR="003F6B09" w:rsidRPr="00F150A7">
        <w:rPr>
          <w:rFonts w:ascii="Times New Roman" w:hAnsi="Times New Roman"/>
          <w:sz w:val="24"/>
          <w:szCs w:val="24"/>
        </w:rPr>
        <w:t xml:space="preserve"> one is with ADC and one with LED.</w:t>
      </w:r>
      <w:bookmarkStart w:id="6" w:name="_GoBack"/>
      <w:bookmarkEnd w:id="6"/>
    </w:p>
    <w:p w14:paraId="58891FCF" w14:textId="0BE0827A" w:rsidR="00BA4849" w:rsidRPr="00F150A7" w:rsidRDefault="00BA4849" w:rsidP="00A556EC">
      <w:pPr>
        <w:pStyle w:val="Heading2"/>
      </w:pPr>
      <w:bookmarkStart w:id="7" w:name="_Toc66547049"/>
      <w:r w:rsidRPr="00F150A7">
        <w:t>Learning Outcome</w:t>
      </w:r>
      <w:bookmarkEnd w:id="7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8" w:name="_Toc66547050"/>
      <w:r w:rsidRPr="00F150A7">
        <w:t>Challenges</w:t>
      </w:r>
      <w:bookmarkEnd w:id="8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9" w:name="_Toc66547051"/>
      <w:r w:rsidRPr="00F150A7">
        <w:t>Resources</w:t>
      </w:r>
      <w:bookmarkEnd w:id="9"/>
    </w:p>
    <w:p w14:paraId="6842F7E1" w14:textId="41BD4420" w:rsidR="00ED0204" w:rsidRPr="00F150A7" w:rsidRDefault="00BB3F04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BB3F04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BB3F04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BB3F04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10" w:name="_Toc66547052"/>
      <w:r w:rsidRPr="00F150A7">
        <w:t>Submission</w:t>
      </w:r>
      <w:bookmarkEnd w:id="10"/>
    </w:p>
    <w:p w14:paraId="31076D00" w14:textId="76C49D6C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0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1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1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4"/>
      <w:r w:rsidRPr="00F150A7">
        <w:t>Description</w:t>
      </w:r>
      <w:bookmarkEnd w:id="12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5"/>
      <w:r w:rsidRPr="00F150A7">
        <w:t>Learning Outcome</w:t>
      </w:r>
      <w:bookmarkEnd w:id="13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excuted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returing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6"/>
      <w:r w:rsidRPr="00F150A7">
        <w:t>Challenges</w:t>
      </w:r>
      <w:bookmarkEnd w:id="14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7"/>
      <w:r w:rsidRPr="00F150A7">
        <w:t>Resources</w:t>
      </w:r>
      <w:bookmarkEnd w:id="15"/>
    </w:p>
    <w:p w14:paraId="7E15D543" w14:textId="661A9837" w:rsidR="006F1885" w:rsidRPr="00F150A7" w:rsidRDefault="00BB3F04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BB3F04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2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6" w:name="_Toc66547058"/>
      <w:r w:rsidRPr="00F150A7">
        <w:t>Submission</w:t>
      </w:r>
      <w:bookmarkEnd w:id="16"/>
    </w:p>
    <w:p w14:paraId="1E68B669" w14:textId="0AC90AA7" w:rsidR="007936BF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3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7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7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0"/>
      <w:r w:rsidRPr="00F150A7">
        <w:t>Description</w:t>
      </w:r>
      <w:r w:rsidR="00D825AE" w:rsidRPr="00F150A7">
        <w:t>:</w:t>
      </w:r>
      <w:bookmarkEnd w:id="18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 xml:space="preserve">ADC, PWM and various </w:t>
      </w:r>
      <w:proofErr w:type="gramStart"/>
      <w:r w:rsidR="0012460C" w:rsidRPr="00F150A7">
        <w:rPr>
          <w:rFonts w:ascii="Times New Roman" w:hAnsi="Times New Roman"/>
          <w:sz w:val="24"/>
          <w:szCs w:val="24"/>
        </w:rPr>
        <w:t>protocols(</w:t>
      </w:r>
      <w:proofErr w:type="gramEnd"/>
      <w:r w:rsidR="0012460C" w:rsidRPr="00F150A7">
        <w:rPr>
          <w:rFonts w:ascii="Times New Roman" w:hAnsi="Times New Roman"/>
          <w:sz w:val="24"/>
          <w:szCs w:val="24"/>
        </w:rPr>
        <w:t>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</w:t>
      </w:r>
      <w:proofErr w:type="gramStart"/>
      <w:r w:rsidR="00766774" w:rsidRPr="00F150A7">
        <w:rPr>
          <w:rFonts w:ascii="Times New Roman" w:hAnsi="Times New Roman"/>
          <w:sz w:val="24"/>
          <w:szCs w:val="24"/>
        </w:rPr>
        <w:t>be</w:t>
      </w:r>
      <w:proofErr w:type="gramEnd"/>
      <w:r w:rsidR="00766774" w:rsidRPr="00F150A7">
        <w:rPr>
          <w:rFonts w:ascii="Times New Roman" w:hAnsi="Times New Roman"/>
          <w:sz w:val="24"/>
          <w:szCs w:val="24"/>
        </w:rPr>
        <w:t xml:space="preserve">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1"/>
      <w:r w:rsidRPr="00F150A7">
        <w:t>Learning Outcome</w:t>
      </w:r>
      <w:bookmarkEnd w:id="19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2"/>
      <w:r w:rsidRPr="00F150A7">
        <w:t>Challenges</w:t>
      </w:r>
      <w:bookmarkEnd w:id="20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3"/>
      <w:r w:rsidRPr="00F150A7">
        <w:t>Resources</w:t>
      </w:r>
      <w:bookmarkEnd w:id="21"/>
    </w:p>
    <w:p w14:paraId="273E9F70" w14:textId="0314BD74" w:rsidR="00502FED" w:rsidRPr="00F150A7" w:rsidRDefault="00BB3F04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4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2" w:name="_Toc66547064"/>
      <w:r w:rsidRPr="00F150A7">
        <w:t>Submission</w:t>
      </w:r>
      <w:bookmarkEnd w:id="22"/>
    </w:p>
    <w:p w14:paraId="0023F8A7" w14:textId="035235A9" w:rsidR="002B4F6B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5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7936BF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25CC56DA" w:rsidR="00E87241" w:rsidRDefault="00E87241" w:rsidP="00E87241">
      <w:pPr>
        <w:pStyle w:val="NormalWeb"/>
        <w:ind w:left="360"/>
      </w:pPr>
      <w:r>
        <w:t>· Write a program to extract valid data if present, and pass it to the resultant array</w:t>
      </w:r>
      <w:r w:rsidR="003A695B">
        <w:t xml:space="preserve"> and working on array of struct</w:t>
      </w:r>
      <w:r>
        <w:t xml:space="preserve">. </w:t>
      </w:r>
    </w:p>
    <w:p w14:paraId="27E5AEB1" w14:textId="77777777" w:rsidR="00E87241" w:rsidRDefault="00E87241" w:rsidP="00E87241">
      <w:pPr>
        <w:pStyle w:val="NormalWeb"/>
        <w:ind w:left="360"/>
      </w:pPr>
      <w:r>
        <w:t xml:space="preserve">· Watched videos on Introduction to </w:t>
      </w:r>
      <w:proofErr w:type="spellStart"/>
      <w:r>
        <w:t>FreeRTOS</w:t>
      </w:r>
      <w:proofErr w:type="spellEnd"/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5616328D" w14:textId="2B2CA91C" w:rsidR="00E87241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4BD96C9A" w14:textId="362E2636" w:rsidR="003A695B" w:rsidRPr="003A695B" w:rsidRDefault="003A695B" w:rsidP="003A695B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use the array of struct and how to work on those.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BB3F04" w:rsidP="00A556EC">
      <w:pPr>
        <w:pStyle w:val="Heading2"/>
      </w:pPr>
      <w:hyperlink r:id="rId26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BB3F04" w:rsidP="00A556EC">
      <w:pPr>
        <w:pStyle w:val="Heading2"/>
      </w:pPr>
      <w:hyperlink r:id="rId27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5BB6FD6" w14:textId="6FBE3CED" w:rsidR="00E87241" w:rsidRPr="00F150A7" w:rsidRDefault="00A556EC" w:rsidP="00E87241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8" w:history="1">
        <w:r w:rsidR="00E87241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B40CB" w14:textId="77777777" w:rsidR="00BB3F04" w:rsidRDefault="00BB3F04" w:rsidP="006A582B">
      <w:r>
        <w:separator/>
      </w:r>
    </w:p>
  </w:endnote>
  <w:endnote w:type="continuationSeparator" w:id="0">
    <w:p w14:paraId="7F845CE7" w14:textId="77777777" w:rsidR="00BB3F04" w:rsidRDefault="00BB3F04" w:rsidP="006A582B">
      <w:r>
        <w:continuationSeparator/>
      </w:r>
    </w:p>
  </w:endnote>
  <w:endnote w:type="continuationNotice" w:id="1">
    <w:p w14:paraId="065CA804" w14:textId="77777777" w:rsidR="00BB3F04" w:rsidRDefault="00BB3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CFD32" w14:textId="77777777" w:rsidR="003A695B" w:rsidRDefault="003A69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2087B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2087B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C1984" w14:textId="77777777" w:rsidR="003A695B" w:rsidRDefault="003A6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77468" w14:textId="77777777" w:rsidR="00BB3F04" w:rsidRDefault="00BB3F04" w:rsidP="006A582B">
      <w:r>
        <w:separator/>
      </w:r>
    </w:p>
  </w:footnote>
  <w:footnote w:type="continuationSeparator" w:id="0">
    <w:p w14:paraId="0394A4C0" w14:textId="77777777" w:rsidR="00BB3F04" w:rsidRDefault="00BB3F04" w:rsidP="006A582B">
      <w:r>
        <w:continuationSeparator/>
      </w:r>
    </w:p>
  </w:footnote>
  <w:footnote w:type="continuationNotice" w:id="1">
    <w:p w14:paraId="0AF36F97" w14:textId="77777777" w:rsidR="00BB3F04" w:rsidRDefault="00BB3F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20D90" w14:textId="77777777" w:rsidR="003A695B" w:rsidRDefault="003A69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03A0BC9C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3A695B">
            <w:rPr>
              <w:rFonts w:ascii="Arial" w:hAnsi="Arial" w:cs="Arial"/>
              <w:sz w:val="20"/>
            </w:rPr>
            <w:t xml:space="preserve">C Programming &amp; </w:t>
          </w:r>
          <w:r>
            <w:rPr>
              <w:rFonts w:ascii="Arial" w:hAnsi="Arial" w:cs="Arial"/>
              <w:sz w:val="20"/>
            </w:rPr>
            <w:t>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2B81A" w14:textId="77777777" w:rsidR="003A695B" w:rsidRDefault="003A69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3A4E"/>
    <w:rsid w:val="000849A5"/>
    <w:rsid w:val="00087E4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695B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87B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3F04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">
    <w:name w:val="Grid Table 4"/>
    <w:basedOn w:val="TableNormal"/>
    <w:uiPriority w:val="49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AC4BF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AC4BF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56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">
    <w:name w:val="Grid Table 4"/>
    <w:basedOn w:val="TableNormal"/>
    <w:uiPriority w:val="49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AC4BF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AC4BF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56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s://www.youtube.com/watch?v=SsBgNFEpfFE&amp;list=PLfIJKC1ud8gj1t2y36sabPT4YcKzmN_5D&amp;index=3" TargetMode="External"/><Relationship Id="rId26" Type="http://schemas.openxmlformats.org/officeDocument/2006/relationships/hyperlink" Target="http://www.throwtheswitch.org/unit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J6J8EUcw6qU&amp;list=PLfIJKC1ud8gj1t2y36sabPT4YcKzmN_5D&amp;index=5" TargetMode="External"/><Relationship Id="rId34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s://www.youtube.com/watch?v=k_fHypOMk9s&amp;list=PLfIJKC1ud8gj1t2y36sabPT4YcKzmN_5D&amp;index=2" TargetMode="External"/><Relationship Id="rId25" Type="http://schemas.openxmlformats.org/officeDocument/2006/relationships/hyperlink" Target="https://github.com/99003659/RTOS_Activities.git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muOL9SH0p9g&amp;list=PLfIJKC1ud8gj1t2y36sabPT4YcKzmN_5D&amp;index=1" TargetMode="External"/><Relationship Id="rId20" Type="http://schemas.openxmlformats.org/officeDocument/2006/relationships/hyperlink" Target="https://github.com/99003659/RTOS_Activities.gi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www.youtube.com/watch?v=9H6vhgxQTTk&amp;list=PLfIJKC1ud8gj1t2y36sabPT4YcKzmN_5D&amp;index=9" TargetMode="External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hyperlink" Target="https://github.com/99003659/RTOS_Activities.git" TargetMode="External"/><Relationship Id="rId28" Type="http://schemas.openxmlformats.org/officeDocument/2006/relationships/hyperlink" Target="https://github.com/99003659/RTOS_Activities.git" TargetMode="External"/><Relationship Id="rId36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yperlink" Target="https://www.youtube.com/watch?v=piC_aYENyxo&amp;list=PLfIJKC1ud8gj1t2y36sabPT4YcKzmN_5D&amp;index=4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hyperlink" Target="https://www.youtube.com/watch?v=49Q4p4ARpng&amp;list=PLfIJKC1ud8gj1t2y36sabPT4YcKzmN_5D&amp;index=6" TargetMode="External"/><Relationship Id="rId27" Type="http://schemas.openxmlformats.org/officeDocument/2006/relationships/hyperlink" Target="http://pythontutor.com/c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D5E3D9-F50D-4CB2-86A8-53A184B6E44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DB4B381-7E7D-4380-95DC-41114CC4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6466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lastModifiedBy>Zafar</cp:lastModifiedBy>
  <cp:revision>2</cp:revision>
  <cp:lastPrinted>2021-03-08T01:36:00Z</cp:lastPrinted>
  <dcterms:created xsi:type="dcterms:W3CDTF">2021-03-16T16:36:00Z</dcterms:created>
  <dcterms:modified xsi:type="dcterms:W3CDTF">2021-03-16T16:36:00Z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